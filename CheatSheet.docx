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C0BD2" w:rsidRDefault="00AD6037">
              <w:pPr>
                <w:pStyle w:val="Publishwithline"/>
              </w:pPr>
              <w:r>
                <w:t>Algorithms</w:t>
              </w:r>
            </w:p>
          </w:sdtContent>
        </w:sdt>
        <w:p w:rsidR="00CC0BD2" w:rsidRDefault="00CC0BD2">
          <w:pPr>
            <w:pStyle w:val="underline"/>
          </w:pPr>
        </w:p>
        <w:p w:rsidR="00CC0BD2" w:rsidRDefault="00B83514">
          <w:pPr>
            <w:pStyle w:val="PadderBetweenControlandBody"/>
          </w:pPr>
        </w:p>
      </w:sdtContent>
    </w:sdt>
    <w:p w:rsidR="00AD6037" w:rsidRDefault="00AD6037" w:rsidP="00AD6037">
      <w:pPr>
        <w:pStyle w:val="ListParagraph"/>
        <w:numPr>
          <w:ilvl w:val="0"/>
          <w:numId w:val="1"/>
        </w:numPr>
        <w:spacing w:before="120" w:after="120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</w:rPr>
      </w:pPr>
      <w:r w:rsidRPr="00AD6037"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</w:rPr>
        <w:t>Majority Voting Algorithm</w:t>
      </w:r>
    </w:p>
    <w:p w:rsidR="001B4526" w:rsidRDefault="001B4526" w:rsidP="001B4526">
      <w:pPr>
        <w:pStyle w:val="Heading2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Basic sort and search : </w:t>
      </w:r>
    </w:p>
    <w:p w:rsidR="001B4526" w:rsidRPr="00AD6037" w:rsidRDefault="001B4526" w:rsidP="001B4526">
      <w:pPr>
        <w:ind w:left="2160" w:firstLine="720"/>
        <w:rPr>
          <w:rFonts w:eastAsia="Times New Roman"/>
        </w:rPr>
      </w:pPr>
      <w:r>
        <w:rPr>
          <w:rFonts w:eastAsia="Times New Roman"/>
        </w:rPr>
        <w:t>Sort the input array and search for max frequency item.</w:t>
      </w:r>
    </w:p>
    <w:p w:rsidR="00AD6037" w:rsidRDefault="001B4526" w:rsidP="001B4526">
      <w:pPr>
        <w:pStyle w:val="Heading2"/>
        <w:numPr>
          <w:ilvl w:val="0"/>
          <w:numId w:val="3"/>
        </w:numPr>
      </w:pPr>
      <w:r>
        <w:t>Boyer moore algorithm:</w:t>
      </w:r>
    </w:p>
    <w:p w:rsidR="001B4526" w:rsidRPr="001B4526" w:rsidRDefault="001B4526" w:rsidP="001B4526">
      <w:pPr>
        <w:ind w:left="2160"/>
      </w:pPr>
      <w:r>
        <w:t>Take a candidate and count its frequency. See the algorithm below: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>candidate = 0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>count = 0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>for value in input: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if count == 0: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  candidate = value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if candidate == value: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  count += 1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else:</w:t>
      </w:r>
    </w:p>
    <w:p w:rsidR="001B4526" w:rsidRPr="001B4526" w:rsidRDefault="001B4526" w:rsidP="001B4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rPr>
          <w:rFonts w:ascii="Courier" w:eastAsia="Times New Roman" w:hAnsi="Courier" w:cs="Courier New"/>
          <w:color w:val="555555"/>
          <w:spacing w:val="-15"/>
          <w:sz w:val="33"/>
          <w:szCs w:val="33"/>
        </w:rPr>
      </w:pPr>
      <w:r w:rsidRPr="001B4526">
        <w:rPr>
          <w:rFonts w:ascii="Courier" w:eastAsia="Times New Roman" w:hAnsi="Courier" w:cs="Courier New"/>
          <w:color w:val="555555"/>
          <w:spacing w:val="-15"/>
          <w:sz w:val="33"/>
          <w:szCs w:val="33"/>
        </w:rPr>
        <w:t xml:space="preserve">    count -= 1</w:t>
      </w:r>
    </w:p>
    <w:p w:rsidR="001B4526" w:rsidRPr="001B4526" w:rsidRDefault="001B4526" w:rsidP="001B4526">
      <w:pPr>
        <w:ind w:left="2160"/>
      </w:pPr>
    </w:p>
    <w:p w:rsidR="001B4526" w:rsidRDefault="001B4526" w:rsidP="00AD6037">
      <w:pPr>
        <w:pStyle w:val="ListParagraph"/>
        <w:ind w:left="1440" w:firstLine="720"/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904"/>
        <w:gridCol w:w="2904"/>
        <w:gridCol w:w="2904"/>
        <w:gridCol w:w="2905"/>
        <w:gridCol w:w="2905"/>
      </w:tblGrid>
      <w:tr w:rsidR="001B4526" w:rsidTr="00F1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:rsidR="001B4526" w:rsidRDefault="001B4526" w:rsidP="00AD6037">
            <w:pPr>
              <w:pStyle w:val="ListParagraph"/>
              <w:ind w:left="0"/>
            </w:pPr>
            <w:r>
              <w:t>Algorithm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Space complexity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Complexity</w:t>
            </w: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526" w:rsidTr="00F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:rsidR="001B4526" w:rsidRDefault="001B4526" w:rsidP="00AD6037">
            <w:pPr>
              <w:pStyle w:val="ListParagraph"/>
              <w:ind w:left="0"/>
            </w:pPr>
            <w:r>
              <w:t>Basic sort and Search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O(n*logn) </w:t>
            </w: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526" w:rsidTr="00F130D6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:rsidR="001B4526" w:rsidRDefault="001B4526" w:rsidP="00AD6037">
            <w:pPr>
              <w:pStyle w:val="ListParagraph"/>
              <w:ind w:left="0"/>
            </w:pPr>
            <w:r>
              <w:t>boyer moore algorithm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904" w:type="dxa"/>
          </w:tcPr>
          <w:p w:rsidR="001B4526" w:rsidRDefault="001B4526" w:rsidP="00AD60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1B4526" w:rsidRDefault="001B4526" w:rsidP="00AD60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4526" w:rsidRDefault="001B4526" w:rsidP="00AD6037">
      <w:pPr>
        <w:pStyle w:val="ListParagraph"/>
        <w:ind w:left="1440" w:firstLine="720"/>
      </w:pPr>
    </w:p>
    <w:p w:rsidR="001B4526" w:rsidRDefault="001B4526" w:rsidP="001B4526">
      <w:pPr>
        <w:pStyle w:val="ListParagraph"/>
        <w:ind w:left="1440" w:firstLine="720"/>
      </w:pPr>
      <w:r>
        <w:t xml:space="preserve">References : </w:t>
      </w:r>
      <w:hyperlink r:id="rId7" w:history="1">
        <w:r w:rsidRPr="00EB0607">
          <w:rPr>
            <w:rStyle w:val="Hyperlink"/>
          </w:rPr>
          <w:t>https://gregable.com/2013/10/majority-vote-algorithm-find-majority.html</w:t>
        </w:r>
      </w:hyperlink>
    </w:p>
    <w:p w:rsidR="007A1D98" w:rsidRDefault="007A1D98" w:rsidP="007A1D98"/>
    <w:p w:rsidR="007A1D98" w:rsidRDefault="00151B9D" w:rsidP="007A1D98">
      <w:pPr>
        <w:pStyle w:val="ListParagraph"/>
        <w:numPr>
          <w:ilvl w:val="0"/>
          <w:numId w:val="1"/>
        </w:numPr>
        <w:spacing w:before="120" w:after="120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</w:rPr>
      </w:pPr>
      <w:r>
        <w:rPr>
          <w:rFonts w:ascii="Lato" w:eastAsia="Times New Roman" w:hAnsi="Lato" w:cs="Times New Roman"/>
          <w:b/>
          <w:bCs/>
          <w:color w:val="000000"/>
          <w:kern w:val="36"/>
          <w:sz w:val="48"/>
          <w:szCs w:val="48"/>
        </w:rPr>
        <w:t>Count Number of Occurences</w:t>
      </w:r>
    </w:p>
    <w:p w:rsidR="007A1D98" w:rsidRDefault="00151B9D" w:rsidP="00151B9D">
      <w:pPr>
        <w:pStyle w:val="Heading2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Linear Search :</w:t>
      </w:r>
    </w:p>
    <w:p w:rsidR="007A1D98" w:rsidRPr="00AD6037" w:rsidRDefault="00151B9D" w:rsidP="007A1D98">
      <w:pPr>
        <w:ind w:left="2160" w:firstLine="720"/>
        <w:rPr>
          <w:rFonts w:eastAsia="Times New Roman"/>
        </w:rPr>
      </w:pPr>
      <w:r>
        <w:rPr>
          <w:rFonts w:eastAsia="Times New Roman"/>
        </w:rPr>
        <w:t>Search the array linearly and count the number of times k is repeated in the array.</w:t>
      </w:r>
    </w:p>
    <w:p w:rsidR="007A1D98" w:rsidRDefault="00151B9D" w:rsidP="00151B9D">
      <w:pPr>
        <w:pStyle w:val="Heading2"/>
        <w:numPr>
          <w:ilvl w:val="0"/>
          <w:numId w:val="4"/>
        </w:numPr>
      </w:pPr>
      <w:r>
        <w:t>Binary Search :</w:t>
      </w:r>
    </w:p>
    <w:p w:rsidR="007A1D98" w:rsidRPr="001B4526" w:rsidRDefault="00151B9D" w:rsidP="00151B9D">
      <w:pPr>
        <w:ind w:left="2520" w:firstLine="360"/>
      </w:pPr>
      <w:r>
        <w:t>Find the first occurrence(i) of k in array and last occurrence(j) of k in array. Return (j-i+1)</w:t>
      </w:r>
    </w:p>
    <w:p w:rsidR="007A1D98" w:rsidRDefault="007A1D98" w:rsidP="007A1D98">
      <w:pPr>
        <w:pStyle w:val="ListParagraph"/>
        <w:ind w:left="1440" w:firstLine="720"/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904"/>
        <w:gridCol w:w="2904"/>
        <w:gridCol w:w="2904"/>
        <w:gridCol w:w="2905"/>
        <w:gridCol w:w="2905"/>
      </w:tblGrid>
      <w:tr w:rsidR="007A1D98" w:rsidTr="00116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:rsidR="007A1D98" w:rsidRDefault="007A1D98" w:rsidP="001168AE">
            <w:pPr>
              <w:pStyle w:val="ListParagraph"/>
              <w:ind w:left="0"/>
            </w:pPr>
            <w:r>
              <w:t>Algorithm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Space complexity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Complexity</w:t>
            </w: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D98" w:rsidTr="0011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:rsidR="007A1D98" w:rsidRDefault="00151B9D" w:rsidP="001168AE">
            <w:pPr>
              <w:pStyle w:val="ListParagraph"/>
              <w:ind w:left="0"/>
            </w:pPr>
            <w:r>
              <w:t>Linear</w:t>
            </w:r>
            <w:r w:rsidR="007A1D98">
              <w:t xml:space="preserve"> Search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O(n) </w:t>
            </w: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D98" w:rsidTr="001168AE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:rsidR="007A1D98" w:rsidRDefault="00151B9D" w:rsidP="001168AE">
            <w:pPr>
              <w:pStyle w:val="ListParagraph"/>
              <w:ind w:left="0"/>
            </w:pPr>
            <w:r>
              <w:t>Binary search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904" w:type="dxa"/>
          </w:tcPr>
          <w:p w:rsidR="007A1D98" w:rsidRDefault="007A1D98" w:rsidP="001168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51B9D">
              <w:t xml:space="preserve">log </w:t>
            </w:r>
            <w:r>
              <w:t>n)</w:t>
            </w: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:rsidR="007A1D98" w:rsidRDefault="007A1D98" w:rsidP="001168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1D98" w:rsidRDefault="007A1D98" w:rsidP="007A1D98">
      <w:pPr>
        <w:pStyle w:val="ListParagraph"/>
        <w:ind w:left="1440" w:firstLine="720"/>
      </w:pPr>
    </w:p>
    <w:p w:rsidR="00B83514" w:rsidRDefault="007A1D98" w:rsidP="00B83514">
      <w:pPr>
        <w:pStyle w:val="ListParagraph"/>
        <w:ind w:left="1440" w:firstLine="720"/>
      </w:pPr>
      <w:r>
        <w:t>References :</w:t>
      </w:r>
      <w:r w:rsidR="00B83514">
        <w:t xml:space="preserve"> 1. </w:t>
      </w:r>
      <w:hyperlink r:id="rId8" w:history="1">
        <w:r w:rsidR="00B83514" w:rsidRPr="00EB0607">
          <w:rPr>
            <w:rStyle w:val="Hyperlink"/>
          </w:rPr>
          <w:t>http://www.geeksforgeeks.org/count-number-of-occurrences-or-frequency-in-a-sorted-array/</w:t>
        </w:r>
      </w:hyperlink>
    </w:p>
    <w:p w:rsidR="007A1D98" w:rsidRDefault="007A1D98" w:rsidP="00B83514">
      <w:pPr>
        <w:pStyle w:val="ListParagraph"/>
        <w:ind w:left="1440" w:firstLine="720"/>
      </w:pPr>
      <w:bookmarkStart w:id="0" w:name="_GoBack"/>
      <w:bookmarkEnd w:id="0"/>
      <w:r>
        <w:tab/>
      </w:r>
    </w:p>
    <w:p w:rsidR="001B4526" w:rsidRDefault="001B4526" w:rsidP="00AD6037">
      <w:pPr>
        <w:pStyle w:val="ListParagraph"/>
        <w:ind w:left="1440" w:firstLine="720"/>
      </w:pPr>
    </w:p>
    <w:sectPr w:rsidR="001B45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0E5B"/>
    <w:multiLevelType w:val="hybridMultilevel"/>
    <w:tmpl w:val="25EAD330"/>
    <w:lvl w:ilvl="0" w:tplc="17A8029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93701D"/>
    <w:multiLevelType w:val="hybridMultilevel"/>
    <w:tmpl w:val="8B8C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3E5B"/>
    <w:multiLevelType w:val="hybridMultilevel"/>
    <w:tmpl w:val="A614DD4E"/>
    <w:lvl w:ilvl="0" w:tplc="CEE6E3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351D43"/>
    <w:multiLevelType w:val="hybridMultilevel"/>
    <w:tmpl w:val="86CCBE16"/>
    <w:lvl w:ilvl="0" w:tplc="B6D6B3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D6037"/>
    <w:rsid w:val="00151B9D"/>
    <w:rsid w:val="001B4526"/>
    <w:rsid w:val="0053280F"/>
    <w:rsid w:val="005770B4"/>
    <w:rsid w:val="007A1D98"/>
    <w:rsid w:val="00AD6037"/>
    <w:rsid w:val="00B83514"/>
    <w:rsid w:val="00C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B51C"/>
  <w15:docId w15:val="{DC61972E-9978-4068-8E59-63773A4A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AD6037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styleId="Hyperlink">
    <w:name w:val="Hyperlink"/>
    <w:basedOn w:val="DefaultParagraphFont"/>
    <w:uiPriority w:val="99"/>
    <w:semiHidden/>
    <w:rsid w:val="001B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1B452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1B4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99"/>
    <w:rsid w:val="001B452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B4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26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count-number-of-occurrences-or-frequency-in-a-sorted-array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regable.com/2013/10/majority-vote-algorithm-find-majority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enovo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204A5-7D60-4C54-8472-7DAD71F48B85}"/>
      </w:docPartPr>
      <w:docPartBody>
        <w:p w:rsidR="00000000" w:rsidRDefault="00724F40">
          <w:r w:rsidRPr="00EB060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40"/>
    <w:rsid w:val="001D5D48"/>
    <w:rsid w:val="0072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4F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Algorithms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gogu</dc:creator>
  <cp:keywords/>
  <dc:description/>
  <cp:lastModifiedBy>Gogu, Venkata Sai Abhishek</cp:lastModifiedBy>
  <cp:revision>6</cp:revision>
  <dcterms:created xsi:type="dcterms:W3CDTF">2017-10-13T18:13:00Z</dcterms:created>
  <dcterms:modified xsi:type="dcterms:W3CDTF">2017-10-13T18:57:00Z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